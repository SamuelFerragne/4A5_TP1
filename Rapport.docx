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12FF" w14:textId="2E6BD99D" w:rsidR="00B95B3E" w:rsidRDefault="00B95B3E" w:rsidP="00B95B3E">
      <w:r>
        <w:t xml:space="preserve">Page d’accueil </w:t>
      </w:r>
      <w:r>
        <w:br/>
        <w:t>-Logo montmorency</w:t>
      </w:r>
      <w:r>
        <w:br/>
        <w:t>-texte pour les fonctionnalité</w:t>
      </w:r>
      <w:r>
        <w:br/>
        <w:t>-bar de navigation</w:t>
      </w:r>
      <w:r>
        <w:br/>
        <w:t>--Accueil</w:t>
      </w:r>
      <w:r>
        <w:br/>
        <w:t>--Cours</w:t>
      </w:r>
      <w:r>
        <w:br/>
        <w:t>--Profs</w:t>
      </w:r>
    </w:p>
    <w:p w14:paraId="7A881AE6" w14:textId="6CC5D52E" w:rsidR="00B95B3E" w:rsidRDefault="00B95B3E" w:rsidP="00B95B3E">
      <w:r>
        <w:t>Page de</w:t>
      </w:r>
      <w:r w:rsidR="00A8624D">
        <w:t>s</w:t>
      </w:r>
      <w:r>
        <w:t xml:space="preserve"> cours</w:t>
      </w:r>
      <w:r>
        <w:br/>
        <w:t xml:space="preserve">-liste de cours </w:t>
      </w:r>
      <w:proofErr w:type="spellStart"/>
      <w:r>
        <w:t>offer</w:t>
      </w:r>
      <w:proofErr w:type="spellEnd"/>
      <w:r w:rsidR="007754D9">
        <w:br/>
        <w:t>-filtrer cours (pour voir cours session passer)</w:t>
      </w:r>
      <w:r>
        <w:br/>
        <w:t>-formulaire pour ajouter new cours</w:t>
      </w:r>
      <w:r>
        <w:br/>
        <w:t>--ajouter prof au cours // créer prof si n’existe pas</w:t>
      </w:r>
      <w:r>
        <w:br/>
        <w:t xml:space="preserve">--cours aucun </w:t>
      </w:r>
      <w:proofErr w:type="spellStart"/>
      <w:r>
        <w:t>éléve</w:t>
      </w:r>
      <w:proofErr w:type="spellEnd"/>
      <w:r>
        <w:br/>
        <w:t xml:space="preserve">--infos : titre, discipline, nb max </w:t>
      </w:r>
      <w:proofErr w:type="spellStart"/>
      <w:r>
        <w:t>etudiant</w:t>
      </w:r>
      <w:proofErr w:type="spellEnd"/>
      <w:r>
        <w:t xml:space="preserve">, date début &amp; </w:t>
      </w:r>
      <w:proofErr w:type="gramStart"/>
      <w:r>
        <w:t>fin(</w:t>
      </w:r>
      <w:proofErr w:type="gramEnd"/>
      <w:r>
        <w:t>check qu’il sont dans la bonne session)</w:t>
      </w:r>
    </w:p>
    <w:p w14:paraId="0FD14380" w14:textId="7C90490F" w:rsidR="00B95B3E" w:rsidRDefault="00B95B3E" w:rsidP="00B95B3E">
      <w:r>
        <w:t>Page de profs</w:t>
      </w:r>
      <w:r>
        <w:br/>
        <w:t xml:space="preserve">-liste de profs (use </w:t>
      </w:r>
      <w:proofErr w:type="spellStart"/>
      <w:r>
        <w:t>Cards</w:t>
      </w:r>
      <w:proofErr w:type="spellEnd"/>
      <w:r>
        <w:t>)</w:t>
      </w:r>
      <w:r>
        <w:br/>
        <w:t xml:space="preserve">-formulaire pour ajouter cours </w:t>
      </w:r>
    </w:p>
    <w:p w14:paraId="447EC76F" w14:textId="64C54056" w:rsidR="00A8624D" w:rsidRDefault="00A8624D" w:rsidP="00B95B3E">
      <w:r>
        <w:t>Page de cour</w:t>
      </w:r>
      <w:r>
        <w:br/>
        <w:t xml:space="preserve">-affiche détail du </w:t>
      </w:r>
      <w:proofErr w:type="gramStart"/>
      <w:r>
        <w:t>cour(</w:t>
      </w:r>
      <w:proofErr w:type="gramEnd"/>
      <w:r>
        <w:t>liste étudiant inscrit et prof)</w:t>
      </w:r>
      <w:r>
        <w:br/>
        <w:t xml:space="preserve">-formulaire pour ajouter un </w:t>
      </w:r>
      <w:proofErr w:type="spellStart"/>
      <w:r>
        <w:t>etudiant</w:t>
      </w:r>
      <w:proofErr w:type="spellEnd"/>
      <w:r>
        <w:t xml:space="preserve"> au cours</w:t>
      </w:r>
      <w:r>
        <w:br/>
        <w:t xml:space="preserve">--infos :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numero</w:t>
      </w:r>
      <w:proofErr w:type="spellEnd"/>
      <w:r>
        <w:t xml:space="preserve"> d’admission(ne peut pas être inscrit 2 fois)</w:t>
      </w:r>
    </w:p>
    <w:p w14:paraId="7E421DE5" w14:textId="43731CDE" w:rsidR="00A8624D" w:rsidRDefault="00A8624D" w:rsidP="00B95B3E">
      <w:r>
        <w:t>Menu de navigation</w:t>
      </w:r>
      <w:r>
        <w:br/>
        <w:t>-lien vers la page accueil, profs et cours</w:t>
      </w:r>
    </w:p>
    <w:sectPr w:rsidR="00A8624D" w:rsidSect="002D01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053FE"/>
    <w:multiLevelType w:val="hybridMultilevel"/>
    <w:tmpl w:val="67DE33CC"/>
    <w:lvl w:ilvl="0" w:tplc="6B586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831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3E"/>
    <w:rsid w:val="002A691F"/>
    <w:rsid w:val="002D01FB"/>
    <w:rsid w:val="00692516"/>
    <w:rsid w:val="007754D9"/>
    <w:rsid w:val="00972C7D"/>
    <w:rsid w:val="00991D45"/>
    <w:rsid w:val="00A8624D"/>
    <w:rsid w:val="00B95B3E"/>
    <w:rsid w:val="00D6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9707"/>
  <w15:chartTrackingRefBased/>
  <w15:docId w15:val="{9A01E20A-C9FD-4108-9F58-DA5B66D5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Ferragne</dc:creator>
  <cp:keywords/>
  <dc:description/>
  <cp:lastModifiedBy>Samuel Ferragne</cp:lastModifiedBy>
  <cp:revision>1</cp:revision>
  <dcterms:created xsi:type="dcterms:W3CDTF">2023-03-12T17:49:00Z</dcterms:created>
  <dcterms:modified xsi:type="dcterms:W3CDTF">2023-03-12T20:34:00Z</dcterms:modified>
</cp:coreProperties>
</file>